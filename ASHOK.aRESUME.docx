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F3702" w14:textId="77777777" w:rsidR="00224A5D" w:rsidRDefault="00224A5D"/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6"/>
        <w:gridCol w:w="1131"/>
        <w:gridCol w:w="10171"/>
      </w:tblGrid>
      <w:tr w:rsidR="001B2ABD" w14:paraId="3653542F" w14:textId="77777777" w:rsidTr="00224A5D">
        <w:trPr>
          <w:trHeight w:val="7281"/>
        </w:trPr>
        <w:tc>
          <w:tcPr>
            <w:tcW w:w="6256" w:type="dxa"/>
          </w:tcPr>
          <w:p w14:paraId="27CAC925" w14:textId="329AA05E" w:rsidR="00224A5D" w:rsidRDefault="00224A5D" w:rsidP="003818C7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106BA627" wp14:editId="24BB25EA">
                  <wp:simplePos x="0" y="0"/>
                  <wp:positionH relativeFrom="column">
                    <wp:align>right</wp:align>
                  </wp:positionH>
                  <wp:positionV relativeFrom="paragraph">
                    <wp:posOffset>476698</wp:posOffset>
                  </wp:positionV>
                  <wp:extent cx="2143125" cy="1971675"/>
                  <wp:effectExtent l="0" t="0" r="9525" b="9525"/>
                  <wp:wrapTight wrapText="bothSides">
                    <wp:wrapPolygon edited="0">
                      <wp:start x="0" y="0"/>
                      <wp:lineTo x="0" y="21496"/>
                      <wp:lineTo x="21504" y="21496"/>
                      <wp:lineTo x="21504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967" cy="197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0E5F29A" w14:textId="77777777" w:rsidR="00224A5D" w:rsidRPr="00224A5D" w:rsidRDefault="00224A5D" w:rsidP="00224A5D"/>
          <w:p w14:paraId="491B60F6" w14:textId="77777777" w:rsidR="00224A5D" w:rsidRPr="00224A5D" w:rsidRDefault="00224A5D" w:rsidP="00224A5D"/>
          <w:p w14:paraId="1A8FB3B6" w14:textId="77777777" w:rsidR="00224A5D" w:rsidRPr="00224A5D" w:rsidRDefault="00224A5D" w:rsidP="00224A5D"/>
          <w:p w14:paraId="697C57A7" w14:textId="77777777" w:rsidR="00224A5D" w:rsidRPr="00224A5D" w:rsidRDefault="00224A5D" w:rsidP="00224A5D">
            <w:bookmarkStart w:id="0" w:name="_GoBack"/>
            <w:bookmarkEnd w:id="0"/>
          </w:p>
          <w:p w14:paraId="212E82AF" w14:textId="77777777" w:rsidR="00224A5D" w:rsidRPr="00224A5D" w:rsidRDefault="00224A5D" w:rsidP="00224A5D"/>
          <w:p w14:paraId="211B4CAE" w14:textId="77777777" w:rsidR="00224A5D" w:rsidRPr="00224A5D" w:rsidRDefault="00224A5D" w:rsidP="00224A5D"/>
          <w:p w14:paraId="1761BB1D" w14:textId="77777777" w:rsidR="00224A5D" w:rsidRPr="00224A5D" w:rsidRDefault="00224A5D" w:rsidP="00224A5D"/>
          <w:p w14:paraId="03DF2514" w14:textId="77777777" w:rsidR="00224A5D" w:rsidRPr="00224A5D" w:rsidRDefault="00224A5D" w:rsidP="00224A5D"/>
          <w:p w14:paraId="290193DC" w14:textId="77777777" w:rsidR="00224A5D" w:rsidRPr="00224A5D" w:rsidRDefault="00224A5D" w:rsidP="00224A5D"/>
          <w:p w14:paraId="4DAFE402" w14:textId="77777777" w:rsidR="00224A5D" w:rsidRPr="00224A5D" w:rsidRDefault="00224A5D" w:rsidP="00224A5D"/>
          <w:p w14:paraId="57E48AE4" w14:textId="77777777" w:rsidR="00224A5D" w:rsidRPr="00224A5D" w:rsidRDefault="00224A5D" w:rsidP="00224A5D"/>
          <w:p w14:paraId="2A80E4A3" w14:textId="77777777" w:rsidR="00224A5D" w:rsidRPr="00224A5D" w:rsidRDefault="00224A5D" w:rsidP="00224A5D"/>
          <w:p w14:paraId="20635F86" w14:textId="77777777" w:rsidR="00224A5D" w:rsidRPr="00224A5D" w:rsidRDefault="00224A5D" w:rsidP="00224A5D"/>
          <w:p w14:paraId="01DF37AB" w14:textId="77777777" w:rsidR="00224A5D" w:rsidRPr="00224A5D" w:rsidRDefault="00224A5D" w:rsidP="00224A5D"/>
          <w:p w14:paraId="77C2F849" w14:textId="77777777" w:rsidR="00224A5D" w:rsidRPr="00224A5D" w:rsidRDefault="00224A5D" w:rsidP="00224A5D"/>
          <w:p w14:paraId="3C84F364" w14:textId="2527E357" w:rsidR="00224A5D" w:rsidRDefault="00224A5D" w:rsidP="00224A5D">
            <w:pPr>
              <w:tabs>
                <w:tab w:val="left" w:pos="99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</w:t>
            </w:r>
            <w:r>
              <w:rPr>
                <w:sz w:val="36"/>
                <w:szCs w:val="36"/>
              </w:rPr>
              <w:t>PROFILE INFO</w:t>
            </w:r>
          </w:p>
          <w:p w14:paraId="537A24E3" w14:textId="70DB7DD2" w:rsidR="00224A5D" w:rsidRDefault="00224A5D" w:rsidP="00224A5D">
            <w:pPr>
              <w:tabs>
                <w:tab w:val="left" w:pos="990"/>
              </w:tabs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198479" wp14:editId="586172B2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59690</wp:posOffset>
                      </wp:positionV>
                      <wp:extent cx="2030095" cy="26670"/>
                      <wp:effectExtent l="0" t="0" r="27305" b="304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30095" cy="266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D1FA95"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85pt,4.7pt" to="246.7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" strokecolor="#94b6d2 [3204]" strokeweight=".5pt">
                      <v:stroke joinstyle="miter"/>
                    </v:line>
                  </w:pict>
                </mc:Fallback>
              </mc:AlternateContent>
            </w:r>
          </w:p>
          <w:p w14:paraId="0FE5EA71" w14:textId="50DCA1A9" w:rsidR="00224A5D" w:rsidRDefault="00224A5D" w:rsidP="00224A5D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 xml:space="preserve">                  </w:t>
            </w:r>
            <w:r>
              <w:rPr>
                <w:sz w:val="36"/>
                <w:szCs w:val="36"/>
              </w:rPr>
              <w:t>*</w:t>
            </w:r>
            <w:proofErr w:type="spellStart"/>
            <w:r>
              <w:rPr>
                <w:sz w:val="24"/>
                <w:szCs w:val="24"/>
              </w:rPr>
              <w:t>Ashok.a</w:t>
            </w:r>
            <w:proofErr w:type="spellEnd"/>
          </w:p>
          <w:p w14:paraId="025F9997" w14:textId="41C90989" w:rsidR="00224A5D" w:rsidRDefault="00224A5D" w:rsidP="00224A5D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</w:t>
            </w:r>
            <w:r>
              <w:rPr>
                <w:sz w:val="24"/>
                <w:szCs w:val="24"/>
              </w:rPr>
              <w:t xml:space="preserve">*Student of </w:t>
            </w:r>
            <w:proofErr w:type="spellStart"/>
            <w:r>
              <w:rPr>
                <w:sz w:val="24"/>
                <w:szCs w:val="24"/>
              </w:rPr>
              <w:t>Thavathiru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Santhaliga</w:t>
            </w:r>
            <w:proofErr w:type="spellEnd"/>
          </w:p>
          <w:p w14:paraId="2893F399" w14:textId="096EFF4D" w:rsidR="00224A5D" w:rsidRDefault="00224A5D" w:rsidP="00224A5D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</w:t>
            </w:r>
            <w:proofErr w:type="spellStart"/>
            <w:r>
              <w:rPr>
                <w:sz w:val="24"/>
                <w:szCs w:val="24"/>
              </w:rPr>
              <w:t>Adigalar</w:t>
            </w:r>
            <w:proofErr w:type="spellEnd"/>
            <w:r>
              <w:rPr>
                <w:sz w:val="24"/>
                <w:szCs w:val="24"/>
              </w:rPr>
              <w:t xml:space="preserve"> Arts Science </w:t>
            </w:r>
            <w:proofErr w:type="gramStart"/>
            <w:r>
              <w:rPr>
                <w:sz w:val="24"/>
                <w:szCs w:val="24"/>
              </w:rPr>
              <w:t>And</w:t>
            </w:r>
            <w:proofErr w:type="gramEnd"/>
            <w:r>
              <w:rPr>
                <w:sz w:val="24"/>
                <w:szCs w:val="24"/>
              </w:rPr>
              <w:t xml:space="preserve"> Tamil </w:t>
            </w:r>
          </w:p>
          <w:p w14:paraId="4EF501D6" w14:textId="1FB1A0CA" w:rsidR="00224A5D" w:rsidRDefault="00224A5D" w:rsidP="00224A5D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</w:t>
            </w:r>
            <w:r>
              <w:rPr>
                <w:sz w:val="24"/>
                <w:szCs w:val="24"/>
              </w:rPr>
              <w:t>College</w:t>
            </w:r>
          </w:p>
          <w:p w14:paraId="285443A3" w14:textId="77777777" w:rsidR="00224A5D" w:rsidRDefault="00224A5D" w:rsidP="00224A5D">
            <w:pPr>
              <w:tabs>
                <w:tab w:val="left" w:pos="990"/>
              </w:tabs>
              <w:rPr>
                <w:sz w:val="24"/>
                <w:szCs w:val="24"/>
              </w:rPr>
            </w:pPr>
          </w:p>
          <w:p w14:paraId="43B39656" w14:textId="63CCEC94" w:rsidR="00224A5D" w:rsidRDefault="00224A5D" w:rsidP="00224A5D">
            <w:pPr>
              <w:tabs>
                <w:tab w:val="left" w:pos="99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               </w:t>
            </w:r>
            <w:r>
              <w:rPr>
                <w:sz w:val="40"/>
                <w:szCs w:val="40"/>
              </w:rPr>
              <w:t>M</w:t>
            </w:r>
            <w:r>
              <w:rPr>
                <w:sz w:val="36"/>
                <w:szCs w:val="36"/>
              </w:rPr>
              <w:t>Y ADDRESS</w:t>
            </w:r>
          </w:p>
          <w:p w14:paraId="5B9B3E14" w14:textId="563ABDBD" w:rsidR="00224A5D" w:rsidRDefault="00224A5D" w:rsidP="00224A5D">
            <w:pPr>
              <w:tabs>
                <w:tab w:val="left" w:pos="990"/>
              </w:tabs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A7033AD" wp14:editId="08B9CABD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85090</wp:posOffset>
                      </wp:positionV>
                      <wp:extent cx="2218690" cy="0"/>
                      <wp:effectExtent l="0" t="0" r="2921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186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45F3EC"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5pt,6.7pt" to="256.9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" strokecolor="#94b6d2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  </w:t>
            </w:r>
          </w:p>
          <w:p w14:paraId="6DA96120" w14:textId="49695172" w:rsidR="00224A5D" w:rsidRDefault="00224A5D" w:rsidP="00224A5D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</w:t>
            </w:r>
            <w:r>
              <w:rPr>
                <w:sz w:val="24"/>
                <w:szCs w:val="24"/>
              </w:rPr>
              <w:t>*</w:t>
            </w:r>
            <w:proofErr w:type="spellStart"/>
            <w:r>
              <w:rPr>
                <w:sz w:val="24"/>
                <w:szCs w:val="24"/>
              </w:rPr>
              <w:t>veerakeleram</w:t>
            </w:r>
            <w:proofErr w:type="spellEnd"/>
            <w:r>
              <w:rPr>
                <w:sz w:val="24"/>
                <w:szCs w:val="24"/>
              </w:rPr>
              <w:t xml:space="preserve"> Coimbatore _ 641007</w:t>
            </w:r>
          </w:p>
          <w:p w14:paraId="15FFFCFE" w14:textId="1B58DB1D" w:rsidR="00224A5D" w:rsidRDefault="00224A5D" w:rsidP="00224A5D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rStyle w:val="Hyperlink"/>
                <w:sz w:val="24"/>
                <w:szCs w:val="24"/>
              </w:rPr>
              <w:t xml:space="preserve">                          </w:t>
            </w:r>
            <w:hyperlink r:id="rId11" w:history="1">
              <w:r w:rsidRPr="00653D6A">
                <w:rPr>
                  <w:rStyle w:val="Hyperlink"/>
                  <w:sz w:val="24"/>
                  <w:szCs w:val="24"/>
                </w:rPr>
                <w:t>*ashokanand009@gmail.com</w:t>
              </w:r>
            </w:hyperlink>
          </w:p>
          <w:p w14:paraId="18995333" w14:textId="4AD6285E" w:rsidR="00224A5D" w:rsidRPr="00517AB1" w:rsidRDefault="00224A5D" w:rsidP="00224A5D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</w:t>
            </w:r>
            <w:r>
              <w:rPr>
                <w:sz w:val="24"/>
                <w:szCs w:val="24"/>
              </w:rPr>
              <w:t xml:space="preserve">*9790183776 </w:t>
            </w:r>
          </w:p>
          <w:p w14:paraId="7EEFD23F" w14:textId="00A7B2DA" w:rsidR="00224A5D" w:rsidRPr="00224A5D" w:rsidRDefault="00224A5D" w:rsidP="00224A5D">
            <w:pPr>
              <w:jc w:val="center"/>
            </w:pPr>
          </w:p>
          <w:p w14:paraId="2E478809" w14:textId="77777777" w:rsidR="00224A5D" w:rsidRPr="00224A5D" w:rsidRDefault="00224A5D" w:rsidP="00224A5D"/>
          <w:p w14:paraId="278B7C49" w14:textId="77777777" w:rsidR="00224A5D" w:rsidRPr="00224A5D" w:rsidRDefault="00224A5D" w:rsidP="00224A5D"/>
          <w:p w14:paraId="71070D96" w14:textId="093A95A4" w:rsidR="00224A5D" w:rsidRPr="00224A5D" w:rsidRDefault="00224A5D" w:rsidP="00224A5D"/>
        </w:tc>
        <w:tc>
          <w:tcPr>
            <w:tcW w:w="1131" w:type="dxa"/>
          </w:tcPr>
          <w:p w14:paraId="2993590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10171" w:type="dxa"/>
          </w:tcPr>
          <w:p w14:paraId="14CBFB93" w14:textId="77777777" w:rsidR="003818C7" w:rsidRPr="003818C7" w:rsidRDefault="003818C7" w:rsidP="00036450">
            <w:pPr>
              <w:pStyle w:val="Heading2"/>
              <w:rPr>
                <w:sz w:val="96"/>
                <w:szCs w:val="96"/>
              </w:rPr>
            </w:pPr>
            <w:r w:rsidRPr="003818C7">
              <w:rPr>
                <w:sz w:val="96"/>
                <w:szCs w:val="96"/>
              </w:rPr>
              <w:t>Protfolio</w:t>
            </w:r>
          </w:p>
          <w:p w14:paraId="707F048D" w14:textId="77777777" w:rsidR="003818C7" w:rsidRDefault="003818C7" w:rsidP="00036450">
            <w:pPr>
              <w:pStyle w:val="Heading2"/>
            </w:pPr>
            <w:r>
              <w:t>resume</w:t>
            </w:r>
          </w:p>
          <w:sdt>
            <w:sdtPr>
              <w:id w:val="1049110328"/>
              <w:placeholder>
                <w:docPart w:val="AB816BFEC6F642C4A4B3EBAEAC9D165A"/>
              </w:placeholder>
              <w:temporary/>
              <w:showingPlcHdr/>
              <w15:appearance w15:val="hidden"/>
            </w:sdtPr>
            <w:sdtEndPr/>
            <w:sdtContent>
              <w:p w14:paraId="53DE805F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9EF8CC3" w14:textId="0B73EC93" w:rsidR="00036450" w:rsidRDefault="003818C7" w:rsidP="00036450">
            <w:r>
              <w:t xml:space="preserve">2018 _ 2021                   </w:t>
            </w:r>
            <w:r w:rsidR="00224A5D">
              <w:t xml:space="preserve">SBKV </w:t>
            </w:r>
            <w:proofErr w:type="spellStart"/>
            <w:r w:rsidR="00224A5D">
              <w:t>Kikani</w:t>
            </w:r>
            <w:proofErr w:type="spellEnd"/>
            <w:r w:rsidR="00224A5D">
              <w:t xml:space="preserve"> Higher Secondary Scholl</w:t>
            </w:r>
          </w:p>
          <w:p w14:paraId="79478928" w14:textId="621F8CE8" w:rsidR="00224A5D" w:rsidRDefault="00224A5D" w:rsidP="00036450">
            <w:r>
              <w:t xml:space="preserve">                                        10std,11std,12std</w:t>
            </w:r>
          </w:p>
          <w:p w14:paraId="15F7DCEC" w14:textId="77777777" w:rsidR="003818C7" w:rsidRDefault="003818C7" w:rsidP="00036450">
            <w:r>
              <w:t xml:space="preserve">2020_2024                     BCA(Pursuing) at </w:t>
            </w:r>
            <w:proofErr w:type="spellStart"/>
            <w:r>
              <w:t>Thavathiru</w:t>
            </w:r>
            <w:proofErr w:type="spellEnd"/>
            <w:r>
              <w:t xml:space="preserve"> </w:t>
            </w:r>
            <w:proofErr w:type="spellStart"/>
            <w:r>
              <w:t>Santhaliga</w:t>
            </w:r>
            <w:proofErr w:type="spellEnd"/>
            <w:r>
              <w:t xml:space="preserve"> </w:t>
            </w:r>
            <w:proofErr w:type="spellStart"/>
            <w:r>
              <w:t>Adigalart</w:t>
            </w:r>
            <w:proofErr w:type="spellEnd"/>
          </w:p>
          <w:p w14:paraId="60E31988" w14:textId="77777777" w:rsidR="00517AB1" w:rsidRDefault="00517AB1" w:rsidP="00036450">
            <w:pPr>
              <w:pStyle w:val="Heading2"/>
            </w:pPr>
          </w:p>
          <w:p w14:paraId="03576168" w14:textId="77777777" w:rsidR="00036450" w:rsidRDefault="003818C7" w:rsidP="00036450">
            <w:pPr>
              <w:pStyle w:val="Heading2"/>
            </w:pPr>
            <w:r>
              <w:t>skills</w:t>
            </w:r>
          </w:p>
          <w:p w14:paraId="4A4094F1" w14:textId="77777777" w:rsidR="00036450" w:rsidRDefault="003818C7" w:rsidP="00B359E4">
            <w:pPr>
              <w:pStyle w:val="Heading4"/>
            </w:pPr>
            <w:r>
              <w:t>*JAVASCRIPT ___ medium</w:t>
            </w:r>
          </w:p>
          <w:p w14:paraId="2A9ECA4D" w14:textId="77777777" w:rsidR="003818C7" w:rsidRDefault="003818C7" w:rsidP="003818C7">
            <w:r>
              <w:t xml:space="preserve">*CSS _____ very well </w:t>
            </w:r>
          </w:p>
          <w:p w14:paraId="28C3C344" w14:textId="77777777" w:rsidR="003818C7" w:rsidRPr="003818C7" w:rsidRDefault="003818C7" w:rsidP="003818C7">
            <w:r>
              <w:t>* HTML</w:t>
            </w:r>
            <w:r w:rsidR="00517AB1">
              <w:t xml:space="preserve"> _____ very well</w:t>
            </w:r>
          </w:p>
          <w:p w14:paraId="7926D2A1" w14:textId="77777777" w:rsidR="00036450" w:rsidRPr="00036450" w:rsidRDefault="00036450" w:rsidP="00B359E4">
            <w:pPr>
              <w:pStyle w:val="Date"/>
            </w:pPr>
          </w:p>
          <w:p w14:paraId="616B5CE7" w14:textId="77777777" w:rsidR="00036450" w:rsidRDefault="00036450" w:rsidP="00036450">
            <w:r w:rsidRPr="00036450">
              <w:t xml:space="preserve"> </w:t>
            </w:r>
          </w:p>
          <w:p w14:paraId="6ED7F1D7" w14:textId="77777777" w:rsidR="004D3011" w:rsidRDefault="004D3011" w:rsidP="00036450"/>
          <w:p w14:paraId="6D65C2D5" w14:textId="77777777" w:rsidR="00036450" w:rsidRDefault="00517AB1" w:rsidP="00036450">
            <w:pPr>
              <w:pStyle w:val="Heading2"/>
            </w:pPr>
            <w:r>
              <w:t>DETAILS</w:t>
            </w:r>
          </w:p>
          <w:p w14:paraId="73F05DC9" w14:textId="77777777" w:rsidR="00036450" w:rsidRDefault="00517AB1" w:rsidP="004D3011">
            <w:pPr>
              <w:rPr>
                <w:noProof/>
                <w:color w:val="000000" w:themeColor="text1"/>
                <w:sz w:val="48"/>
                <w:szCs w:val="48"/>
                <w:lang w:eastAsia="en-US"/>
              </w:rPr>
            </w:pPr>
            <w:r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           </w:t>
            </w:r>
            <w:r w:rsidRPr="00517AB1"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RESUME</w:t>
            </w:r>
          </w:p>
          <w:p w14:paraId="674AE453" w14:textId="77777777" w:rsidR="00517AB1" w:rsidRPr="00517AB1" w:rsidRDefault="00517AB1" w:rsidP="004D3011">
            <w:pPr>
              <w:rPr>
                <w:noProof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                </w:t>
            </w:r>
            <w:r>
              <w:rPr>
                <w:noProof/>
                <w:color w:val="000000" w:themeColor="text1"/>
                <w:sz w:val="24"/>
                <w:szCs w:val="24"/>
                <w:lang w:eastAsia="en-US"/>
              </w:rPr>
              <w:t>Click here</w:t>
            </w:r>
          </w:p>
          <w:p w14:paraId="3F262B2E" w14:textId="77777777" w:rsidR="00517AB1" w:rsidRPr="00517AB1" w:rsidRDefault="00517AB1" w:rsidP="004D3011">
            <w:pPr>
              <w:rPr>
                <w:color w:val="FFFFFF" w:themeColor="background1"/>
                <w:sz w:val="48"/>
                <w:szCs w:val="48"/>
              </w:rPr>
            </w:pPr>
          </w:p>
        </w:tc>
      </w:tr>
      <w:tr w:rsidR="00224A5D" w14:paraId="63ED3175" w14:textId="77777777" w:rsidTr="00224A5D">
        <w:trPr>
          <w:trHeight w:val="7281"/>
        </w:trPr>
        <w:tc>
          <w:tcPr>
            <w:tcW w:w="6256" w:type="dxa"/>
          </w:tcPr>
          <w:p w14:paraId="413DEDB9" w14:textId="77777777" w:rsidR="00224A5D" w:rsidRDefault="00224A5D" w:rsidP="003818C7">
            <w:pPr>
              <w:rPr>
                <w:noProof/>
              </w:rPr>
            </w:pPr>
          </w:p>
        </w:tc>
        <w:tc>
          <w:tcPr>
            <w:tcW w:w="1131" w:type="dxa"/>
          </w:tcPr>
          <w:p w14:paraId="7FD5B795" w14:textId="77777777" w:rsidR="00224A5D" w:rsidRDefault="00224A5D" w:rsidP="000C45FF">
            <w:pPr>
              <w:tabs>
                <w:tab w:val="left" w:pos="990"/>
              </w:tabs>
            </w:pPr>
          </w:p>
        </w:tc>
        <w:tc>
          <w:tcPr>
            <w:tcW w:w="10171" w:type="dxa"/>
          </w:tcPr>
          <w:p w14:paraId="44F0C61D" w14:textId="77777777" w:rsidR="00224A5D" w:rsidRPr="003818C7" w:rsidRDefault="00224A5D" w:rsidP="00036450">
            <w:pPr>
              <w:pStyle w:val="Heading2"/>
              <w:rPr>
                <w:sz w:val="96"/>
                <w:szCs w:val="96"/>
              </w:rPr>
            </w:pPr>
          </w:p>
        </w:tc>
      </w:tr>
    </w:tbl>
    <w:p w14:paraId="35D16C10" w14:textId="77777777" w:rsidR="0043117B" w:rsidRDefault="00517AB1" w:rsidP="003818C7">
      <w:pPr>
        <w:tabs>
          <w:tab w:val="left" w:pos="990"/>
        </w:tabs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7AA51" wp14:editId="319DB620">
                <wp:simplePos x="0" y="0"/>
                <wp:positionH relativeFrom="column">
                  <wp:posOffset>-26894</wp:posOffset>
                </wp:positionH>
                <wp:positionV relativeFrom="paragraph">
                  <wp:posOffset>371512</wp:posOffset>
                </wp:positionV>
                <wp:extent cx="2030506" cy="26894"/>
                <wp:effectExtent l="0" t="0" r="27305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0506" cy="26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C3863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29.25pt" to="157.8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" strokecolor="#94b6d2 [3204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</w:rPr>
        <w:t>PROFILE INFO</w:t>
      </w:r>
    </w:p>
    <w:p w14:paraId="3E2B6540" w14:textId="77777777" w:rsidR="00517AB1" w:rsidRDefault="00517AB1" w:rsidP="003818C7">
      <w:pPr>
        <w:tabs>
          <w:tab w:val="left" w:pos="990"/>
        </w:tabs>
        <w:rPr>
          <w:sz w:val="36"/>
          <w:szCs w:val="36"/>
        </w:rPr>
      </w:pPr>
    </w:p>
    <w:p w14:paraId="21D80E03" w14:textId="0CB54A70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36"/>
          <w:szCs w:val="36"/>
        </w:rPr>
        <w:t>*</w:t>
      </w:r>
      <w:proofErr w:type="spellStart"/>
      <w:r w:rsidR="00224A5D">
        <w:rPr>
          <w:sz w:val="24"/>
          <w:szCs w:val="24"/>
        </w:rPr>
        <w:t>Ashok.a</w:t>
      </w:r>
      <w:proofErr w:type="spellEnd"/>
    </w:p>
    <w:p w14:paraId="789E40AF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 xml:space="preserve">*Student of </w:t>
      </w:r>
      <w:proofErr w:type="spellStart"/>
      <w:r>
        <w:rPr>
          <w:sz w:val="24"/>
          <w:szCs w:val="24"/>
        </w:rPr>
        <w:t>Thavathiru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Santhaliga</w:t>
      </w:r>
      <w:proofErr w:type="spellEnd"/>
    </w:p>
    <w:p w14:paraId="6A24713C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Adigalar</w:t>
      </w:r>
      <w:proofErr w:type="spellEnd"/>
      <w:r>
        <w:rPr>
          <w:sz w:val="24"/>
          <w:szCs w:val="24"/>
        </w:rPr>
        <w:t xml:space="preserve"> Arts Science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Tamil </w:t>
      </w:r>
    </w:p>
    <w:p w14:paraId="1318E7C9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College</w:t>
      </w:r>
    </w:p>
    <w:p w14:paraId="3D80CD75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</w:p>
    <w:p w14:paraId="1156C744" w14:textId="77777777" w:rsidR="00517AB1" w:rsidRDefault="00517AB1" w:rsidP="003818C7">
      <w:pPr>
        <w:tabs>
          <w:tab w:val="left" w:pos="990"/>
        </w:tabs>
        <w:rPr>
          <w:sz w:val="36"/>
          <w:szCs w:val="36"/>
        </w:rPr>
      </w:pPr>
      <w:r>
        <w:rPr>
          <w:sz w:val="40"/>
          <w:szCs w:val="40"/>
        </w:rPr>
        <w:t>M</w:t>
      </w:r>
      <w:r>
        <w:rPr>
          <w:sz w:val="36"/>
          <w:szCs w:val="36"/>
        </w:rPr>
        <w:t>Y ADDRESS</w:t>
      </w:r>
    </w:p>
    <w:p w14:paraId="4927334D" w14:textId="77777777" w:rsidR="00517AB1" w:rsidRDefault="00517AB1" w:rsidP="003818C7">
      <w:pPr>
        <w:tabs>
          <w:tab w:val="left" w:pos="990"/>
        </w:tabs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60B528" wp14:editId="3B12769B">
                <wp:simplePos x="0" y="0"/>
                <wp:positionH relativeFrom="column">
                  <wp:posOffset>40341</wp:posOffset>
                </wp:positionH>
                <wp:positionV relativeFrom="paragraph">
                  <wp:posOffset>32086</wp:posOffset>
                </wp:positionV>
                <wp:extent cx="2218765" cy="0"/>
                <wp:effectExtent l="0" t="0" r="2921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8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E2FAE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pt,2.55pt" to="177.9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" strokecolor="#94b6d2 [3204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</w:rPr>
        <w:t xml:space="preserve"> </w:t>
      </w:r>
    </w:p>
    <w:p w14:paraId="7FE7E244" w14:textId="1F38070B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 w:rsidR="00224A5D">
        <w:rPr>
          <w:sz w:val="24"/>
          <w:szCs w:val="24"/>
        </w:rPr>
        <w:t>veerakeleram</w:t>
      </w:r>
      <w:proofErr w:type="spellEnd"/>
      <w:r>
        <w:rPr>
          <w:sz w:val="24"/>
          <w:szCs w:val="24"/>
        </w:rPr>
        <w:t xml:space="preserve"> Coimbatore _ 641007</w:t>
      </w:r>
    </w:p>
    <w:p w14:paraId="7DE04DF9" w14:textId="347F184D" w:rsidR="00517AB1" w:rsidRDefault="00224A5D" w:rsidP="003818C7">
      <w:pPr>
        <w:tabs>
          <w:tab w:val="left" w:pos="990"/>
        </w:tabs>
        <w:rPr>
          <w:sz w:val="24"/>
          <w:szCs w:val="24"/>
        </w:rPr>
      </w:pPr>
      <w:hyperlink r:id="rId12" w:history="1">
        <w:r w:rsidRPr="00653D6A">
          <w:rPr>
            <w:rStyle w:val="Hyperlink"/>
            <w:sz w:val="24"/>
            <w:szCs w:val="24"/>
          </w:rPr>
          <w:t>*ashokanand009@gmail.com</w:t>
        </w:r>
      </w:hyperlink>
    </w:p>
    <w:p w14:paraId="211C52A7" w14:textId="51EED6B5" w:rsidR="00517AB1" w:rsidRP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*</w:t>
      </w:r>
      <w:r w:rsidR="00224A5D">
        <w:rPr>
          <w:sz w:val="24"/>
          <w:szCs w:val="24"/>
        </w:rPr>
        <w:t>9790183</w:t>
      </w:r>
      <w:r>
        <w:rPr>
          <w:sz w:val="24"/>
          <w:szCs w:val="24"/>
        </w:rPr>
        <w:t xml:space="preserve">776 </w:t>
      </w:r>
    </w:p>
    <w:sectPr w:rsidR="00517AB1" w:rsidRPr="00517AB1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F79D7" w14:textId="77777777" w:rsidR="0005424A" w:rsidRDefault="0005424A" w:rsidP="000C45FF">
      <w:r>
        <w:separator/>
      </w:r>
    </w:p>
  </w:endnote>
  <w:endnote w:type="continuationSeparator" w:id="0">
    <w:p w14:paraId="20362BAE" w14:textId="77777777" w:rsidR="0005424A" w:rsidRDefault="0005424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2C91B" w14:textId="77777777" w:rsidR="0005424A" w:rsidRDefault="0005424A" w:rsidP="000C45FF">
      <w:r>
        <w:separator/>
      </w:r>
    </w:p>
  </w:footnote>
  <w:footnote w:type="continuationSeparator" w:id="0">
    <w:p w14:paraId="253D0E29" w14:textId="77777777" w:rsidR="0005424A" w:rsidRDefault="0005424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60379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01C07B5C" wp14:editId="50492A4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3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8C7"/>
    <w:rsid w:val="00036450"/>
    <w:rsid w:val="0005424A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24A5D"/>
    <w:rsid w:val="002400EB"/>
    <w:rsid w:val="00256CF7"/>
    <w:rsid w:val="00281FD5"/>
    <w:rsid w:val="00284A6C"/>
    <w:rsid w:val="0030481B"/>
    <w:rsid w:val="003156FC"/>
    <w:rsid w:val="003254B5"/>
    <w:rsid w:val="0037121F"/>
    <w:rsid w:val="003818C7"/>
    <w:rsid w:val="003A6B7D"/>
    <w:rsid w:val="003B06CA"/>
    <w:rsid w:val="004071FC"/>
    <w:rsid w:val="00445947"/>
    <w:rsid w:val="004813B3"/>
    <w:rsid w:val="00496591"/>
    <w:rsid w:val="004C63E4"/>
    <w:rsid w:val="004D3011"/>
    <w:rsid w:val="00517AB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793E8C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DCFD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24A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*ashokanand009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*ashokanand009@gmail.co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acas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816BFEC6F642C4A4B3EBAEAC9D1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33714-F6B9-4F39-A89E-36D5973B35C0}"/>
      </w:docPartPr>
      <w:docPartBody>
        <w:p w:rsidR="00227FC2" w:rsidRDefault="00446DDF">
          <w:pPr>
            <w:pStyle w:val="AB816BFEC6F642C4A4B3EBAEAC9D165A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DDF"/>
    <w:rsid w:val="00227FC2"/>
    <w:rsid w:val="00351AB9"/>
    <w:rsid w:val="0044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3F59412E51420093B0FC487542024E">
    <w:name w:val="C83F59412E51420093B0FC487542024E"/>
  </w:style>
  <w:style w:type="paragraph" w:customStyle="1" w:styleId="E8897210FDE64363911A257243FAE311">
    <w:name w:val="E8897210FDE64363911A257243FAE311"/>
  </w:style>
  <w:style w:type="paragraph" w:customStyle="1" w:styleId="E917ECB6FE0C4F4DB2C9909AC5895A3A">
    <w:name w:val="E917ECB6FE0C4F4DB2C9909AC5895A3A"/>
  </w:style>
  <w:style w:type="paragraph" w:customStyle="1" w:styleId="2825A08C5CC54544BD68725769CB6FBF">
    <w:name w:val="2825A08C5CC54544BD68725769CB6FBF"/>
  </w:style>
  <w:style w:type="paragraph" w:customStyle="1" w:styleId="B2796AAC64E34451972494BB75B5EF05">
    <w:name w:val="B2796AAC64E34451972494BB75B5EF05"/>
  </w:style>
  <w:style w:type="paragraph" w:customStyle="1" w:styleId="2DB9553594F2432DB2C32649639A6DB8">
    <w:name w:val="2DB9553594F2432DB2C32649639A6DB8"/>
  </w:style>
  <w:style w:type="paragraph" w:customStyle="1" w:styleId="C9E7093303854A30BA7A15F04876C1F3">
    <w:name w:val="C9E7093303854A30BA7A15F04876C1F3"/>
  </w:style>
  <w:style w:type="paragraph" w:customStyle="1" w:styleId="8DCD9887A9804A00A4113DD80D893245">
    <w:name w:val="8DCD9887A9804A00A4113DD80D893245"/>
  </w:style>
  <w:style w:type="paragraph" w:customStyle="1" w:styleId="86B3E422F21B4136A433199DC10197EC">
    <w:name w:val="86B3E422F21B4136A433199DC10197EC"/>
  </w:style>
  <w:style w:type="paragraph" w:customStyle="1" w:styleId="A4F8BC56348E434A8BFA8AA6948ADAC5">
    <w:name w:val="A4F8BC56348E434A8BFA8AA6948ADAC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D9DAB61C66DC4F28B983AAEF7F3FE6E1">
    <w:name w:val="D9DAB61C66DC4F28B983AAEF7F3FE6E1"/>
  </w:style>
  <w:style w:type="paragraph" w:customStyle="1" w:styleId="C9331064520D467396A9E8999115FD69">
    <w:name w:val="C9331064520D467396A9E8999115FD69"/>
  </w:style>
  <w:style w:type="paragraph" w:customStyle="1" w:styleId="2B5FABD7610640E59D10B03685EB7850">
    <w:name w:val="2B5FABD7610640E59D10B03685EB7850"/>
  </w:style>
  <w:style w:type="paragraph" w:customStyle="1" w:styleId="027F92F45B9840FA919E58FC7F8E04D4">
    <w:name w:val="027F92F45B9840FA919E58FC7F8E04D4"/>
  </w:style>
  <w:style w:type="paragraph" w:customStyle="1" w:styleId="2FC24539BD2749ADAD3E189ED43D8E39">
    <w:name w:val="2FC24539BD2749ADAD3E189ED43D8E39"/>
  </w:style>
  <w:style w:type="paragraph" w:customStyle="1" w:styleId="CF53D9A4441742E8B26E429B21809C36">
    <w:name w:val="CF53D9A4441742E8B26E429B21809C36"/>
  </w:style>
  <w:style w:type="paragraph" w:customStyle="1" w:styleId="AB816BFEC6F642C4A4B3EBAEAC9D165A">
    <w:name w:val="AB816BFEC6F642C4A4B3EBAEAC9D165A"/>
  </w:style>
  <w:style w:type="paragraph" w:customStyle="1" w:styleId="3AB663F4717E4A93AF126A06D3DCCD65">
    <w:name w:val="3AB663F4717E4A93AF126A06D3DCCD65"/>
  </w:style>
  <w:style w:type="paragraph" w:customStyle="1" w:styleId="96E8581939D84099834306ABAD92BE3E">
    <w:name w:val="96E8581939D84099834306ABAD92BE3E"/>
  </w:style>
  <w:style w:type="paragraph" w:customStyle="1" w:styleId="B8F05E00B0BD4D0EB11369FF40E6BC23">
    <w:name w:val="B8F05E00B0BD4D0EB11369FF40E6BC23"/>
  </w:style>
  <w:style w:type="paragraph" w:customStyle="1" w:styleId="77FC8CAEA2B141AF8EF1FCB7BBDC1E94">
    <w:name w:val="77FC8CAEA2B141AF8EF1FCB7BBDC1E94"/>
  </w:style>
  <w:style w:type="paragraph" w:customStyle="1" w:styleId="AE5C5B5F874744948D50A4D2C4627E53">
    <w:name w:val="AE5C5B5F874744948D50A4D2C4627E53"/>
  </w:style>
  <w:style w:type="paragraph" w:customStyle="1" w:styleId="68DCA97A52DE40D891280DE7B954AC10">
    <w:name w:val="68DCA97A52DE40D891280DE7B954AC10"/>
  </w:style>
  <w:style w:type="paragraph" w:customStyle="1" w:styleId="89821FF32D6F4DE180ADB19251F5DBBD">
    <w:name w:val="89821FF32D6F4DE180ADB19251F5DBBD"/>
  </w:style>
  <w:style w:type="paragraph" w:customStyle="1" w:styleId="45CB1218A71D4144988EF3794D0E0591">
    <w:name w:val="45CB1218A71D4144988EF3794D0E0591"/>
  </w:style>
  <w:style w:type="paragraph" w:customStyle="1" w:styleId="FF90A4C62173424697A62696D4E98748">
    <w:name w:val="FF90A4C62173424697A62696D4E98748"/>
  </w:style>
  <w:style w:type="paragraph" w:customStyle="1" w:styleId="380DA34B65354FF88BFF0C0716A69448">
    <w:name w:val="380DA34B65354FF88BFF0C0716A69448"/>
  </w:style>
  <w:style w:type="paragraph" w:customStyle="1" w:styleId="A96B468F138A42DEBF8A56387CCA81B6">
    <w:name w:val="A96B468F138A42DEBF8A56387CCA81B6"/>
  </w:style>
  <w:style w:type="paragraph" w:customStyle="1" w:styleId="9CBBDFD37F7047D9AA3171DDC423A469">
    <w:name w:val="9CBBDFD37F7047D9AA3171DDC423A469"/>
  </w:style>
  <w:style w:type="paragraph" w:customStyle="1" w:styleId="86772D9C1CAF422391E90DE646B0746C">
    <w:name w:val="86772D9C1CAF422391E90DE646B0746C"/>
  </w:style>
  <w:style w:type="paragraph" w:customStyle="1" w:styleId="AF14A75397C0450C80357956E8D8180F">
    <w:name w:val="AF14A75397C0450C80357956E8D8180F"/>
  </w:style>
  <w:style w:type="paragraph" w:customStyle="1" w:styleId="F9FEF18791294F19B3E9CE3E97EB542D">
    <w:name w:val="F9FEF18791294F19B3E9CE3E97EB542D"/>
  </w:style>
  <w:style w:type="paragraph" w:customStyle="1" w:styleId="F186B80E8D834DC48B6B0AF7492DA152">
    <w:name w:val="F186B80E8D834DC48B6B0AF7492DA152"/>
  </w:style>
  <w:style w:type="paragraph" w:customStyle="1" w:styleId="F30C1C77E6AB424497C5CBBED70F6051">
    <w:name w:val="F30C1C77E6AB424497C5CBBED70F6051"/>
  </w:style>
  <w:style w:type="paragraph" w:customStyle="1" w:styleId="76FFB2BEF65B48EBB68417F10DDA5C89">
    <w:name w:val="76FFB2BEF65B48EBB68417F10DDA5C89"/>
  </w:style>
  <w:style w:type="paragraph" w:customStyle="1" w:styleId="CC17B9C2AD394672B5743D2A543B28EE">
    <w:name w:val="CC17B9C2AD394672B5743D2A543B28EE"/>
  </w:style>
  <w:style w:type="paragraph" w:customStyle="1" w:styleId="EE885ABA15D843618AA86BEDEFFAB8DC">
    <w:name w:val="EE885ABA15D843618AA86BEDEFFAB8DC"/>
  </w:style>
  <w:style w:type="paragraph" w:customStyle="1" w:styleId="5978A676E16044CF968DF57CDA69645E">
    <w:name w:val="5978A676E16044CF968DF57CDA69645E"/>
  </w:style>
  <w:style w:type="paragraph" w:customStyle="1" w:styleId="4E6D6AA950EE4BDD8B8CE265B7E54B0F">
    <w:name w:val="4E6D6AA950EE4BDD8B8CE265B7E54B0F"/>
  </w:style>
  <w:style w:type="paragraph" w:customStyle="1" w:styleId="80CC2841F178400FAC7E6DD11AFE38CA">
    <w:name w:val="80CC2841F178400FAC7E6DD11AFE38C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F1B4F0B3646495CB2AC7739AFA298D8">
    <w:name w:val="7F1B4F0B3646495CB2AC7739AFA298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DFD80E7-04A7-4633-8F5D-A93566B86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2023-10-26T16:13:00Z</dcterms:created>
  <dcterms:modified xsi:type="dcterms:W3CDTF">2023-10-26T16:13:00Z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